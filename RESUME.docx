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1CED0" w14:textId="77777777" w:rsidR="00FD4719" w:rsidRPr="00FD4719" w:rsidRDefault="00000000">
      <w:pPr>
        <w:pStyle w:val="SectionHeading"/>
        <w:rPr>
          <w:rFonts w:ascii="Arial Rounded MT Bold" w:hAnsi="Arial Rounded MT Bold"/>
          <w:sz w:val="48"/>
          <w:szCs w:val="48"/>
        </w:rPr>
      </w:pPr>
      <w:r w:rsidRPr="00FD4719">
        <w:rPr>
          <w:rFonts w:ascii="Arial Rounded MT Bold" w:hAnsi="Arial Rounded MT Bold"/>
          <w:noProof/>
          <w:sz w:val="48"/>
          <w:szCs w:val="48"/>
        </w:rPr>
        <mc:AlternateContent>
          <mc:Choice Requires="wpg">
            <w:drawing>
              <wp:anchor distT="0" distB="2743200" distL="91440" distR="91440" simplePos="0" relativeHeight="251659264" behindDoc="0" locked="0" layoutInCell="1" allowOverlap="1" wp14:anchorId="341ACBB9" wp14:editId="69BFA266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901825" cy="8686800"/>
                <wp:effectExtent l="0" t="0" r="3175" b="0"/>
                <wp:wrapSquare wrapText="bothSides"/>
                <wp:docPr id="1" name="Group 1" descr="Contact Inf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952" cy="8686800"/>
                          <a:chOff x="0" y="0"/>
                          <a:chExt cx="1905000" cy="8677275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1905000" cy="68631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Your Name"/>
                                <w:tag w:val=""/>
                                <w:id w:val="177164487"/>
                                <w:placeholder>
                                  <w:docPart w:val="564B37E3E4EE4AA7994BB60D9EFB75FD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 w:multiLine="1"/>
                              </w:sdtPr>
                              <w:sdtContent>
                                <w:p w14:paraId="58B396D1" w14:textId="415E1903" w:rsidR="00E8165C" w:rsidRDefault="00FD4719">
                                  <w:pPr>
                                    <w:pStyle w:val="Name"/>
                                  </w:pPr>
                                  <w:r>
                                    <w:t>AROH</w:t>
                                  </w:r>
                                  <w:r>
                                    <w:br/>
                                    <w:t>DALUCHI</w:t>
                                  </w:r>
                                </w:p>
                              </w:sdtContent>
                            </w:sdt>
                            <w:p w14:paraId="179668E7" w14:textId="3A1EAC57" w:rsidR="00FD4719" w:rsidRDefault="00FD4719" w:rsidP="00FD4719">
                              <w:pPr>
                                <w:pStyle w:val="KeyPoint"/>
                                <w:numPr>
                                  <w:ilvl w:val="0"/>
                                  <w:numId w:val="10"/>
                                </w:numPr>
                              </w:pPr>
                              <w:r>
                                <w:t>CONTACT</w:t>
                              </w:r>
                            </w:p>
                            <w:p w14:paraId="568D1A58" w14:textId="351D21E7" w:rsidR="00FD4719" w:rsidRDefault="00FD4719" w:rsidP="00FD4719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  <w:ind w:left="360"/>
                              </w:pPr>
                              <w:r>
                                <w:t>Phone:08033778538</w:t>
                              </w:r>
                            </w:p>
                            <w:p w14:paraId="28A5C77C" w14:textId="29AE14A9" w:rsidR="00FD4719" w:rsidRDefault="00FD4719" w:rsidP="00FD4719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  <w:ind w:left="360"/>
                              </w:pPr>
                              <w:proofErr w:type="gramStart"/>
                              <w:r>
                                <w:t>Email:daluchiaroh@icloud.com</w:t>
                              </w:r>
                              <w:proofErr w:type="gramEnd"/>
                            </w:p>
                            <w:p w14:paraId="4A2E4956" w14:textId="636CE41C" w:rsidR="00FD4719" w:rsidRDefault="00FD4719" w:rsidP="00FD4719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  <w:ind w:left="360"/>
                              </w:pPr>
                              <w:r>
                                <w:t xml:space="preserve">Address:7 Independence </w:t>
                              </w:r>
                            </w:p>
                            <w:p w14:paraId="0A0A570F" w14:textId="40F89B44" w:rsidR="00FD4719" w:rsidRDefault="00FD4719" w:rsidP="00FD4719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  <w:ind w:left="360"/>
                              </w:pPr>
                              <w:r>
                                <w:t>Avenue, Independence Layout, Enugu.</w:t>
                              </w:r>
                            </w:p>
                            <w:p w14:paraId="56454139" w14:textId="737DD7D8" w:rsidR="00FD4719" w:rsidRDefault="00FD4719" w:rsidP="00FD4719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</w:pPr>
                              <w:r w:rsidRPr="00FD4719">
                                <w:t>&gt;</w:t>
                              </w:r>
                              <w:r>
                                <w:t xml:space="preserve">    SKILLS</w:t>
                              </w:r>
                            </w:p>
                            <w:p w14:paraId="3378002B" w14:textId="2235FAF0" w:rsidR="00FD4719" w:rsidRDefault="00FD4719" w:rsidP="00FD4719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 xml:space="preserve">       Public Speaking</w:t>
                              </w:r>
                            </w:p>
                            <w:p w14:paraId="730E7FE4" w14:textId="75C9B2C5" w:rsidR="00FD4719" w:rsidRDefault="00FD4719" w:rsidP="00FD4719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 xml:space="preserve">       Writing</w:t>
                              </w:r>
                            </w:p>
                            <w:p w14:paraId="211C5C9D" w14:textId="55DC38D6" w:rsidR="00FD4719" w:rsidRDefault="00FD4719" w:rsidP="00FD4719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 xml:space="preserve">       Content Creation</w:t>
                              </w:r>
                            </w:p>
                            <w:p w14:paraId="6B3D8C51" w14:textId="6C702B7B" w:rsidR="00FD4719" w:rsidRDefault="00FD4719" w:rsidP="00FD4719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 xml:space="preserve">       Dancing</w:t>
                              </w:r>
                            </w:p>
                            <w:p w14:paraId="3454939E" w14:textId="622107C3" w:rsidR="00FD4719" w:rsidRDefault="00FD4719" w:rsidP="00FD4719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</w:pPr>
                              <w:r w:rsidRPr="00FD4719">
                                <w:t>&gt;</w:t>
                              </w:r>
                              <w:r>
                                <w:t xml:space="preserve">     LANGUAGES</w:t>
                              </w:r>
                            </w:p>
                            <w:p w14:paraId="5FC78749" w14:textId="4B0F1250" w:rsidR="00FD4719" w:rsidRDefault="00FD4719" w:rsidP="00FD4719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 xml:space="preserve">        English</w:t>
                              </w:r>
                            </w:p>
                            <w:p w14:paraId="2082AACF" w14:textId="28E21308" w:rsidR="00FD4719" w:rsidRDefault="00FD4719" w:rsidP="00FD4719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 xml:space="preserve">        Korean</w:t>
                              </w:r>
                            </w:p>
                            <w:p w14:paraId="12A0ED80" w14:textId="4D1E0F33" w:rsidR="00FD4719" w:rsidRDefault="00FD4719" w:rsidP="00FD4719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 xml:space="preserve">         French</w:t>
                              </w:r>
                            </w:p>
                            <w:p w14:paraId="37F903CA" w14:textId="1CBF6671" w:rsidR="00FD4719" w:rsidRDefault="00FD4719" w:rsidP="00FD4719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</w:pPr>
                              <w:r>
                                <w:t xml:space="preserve">       </w:t>
                              </w:r>
                            </w:p>
                            <w:p w14:paraId="3C5ED866" w14:textId="77777777" w:rsidR="00FD4719" w:rsidRDefault="00FD4719" w:rsidP="00FD4719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</w:pPr>
                            </w:p>
                            <w:p w14:paraId="11AE0EE3" w14:textId="29ED423C" w:rsidR="00FD4719" w:rsidRDefault="00FD4719" w:rsidP="00FD4719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4429125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Address"/>
                                <w:id w:val="857930560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Content>
                                <w:p w14:paraId="0E6DFAD9" w14:textId="77777777" w:rsidR="00E8165C" w:rsidRDefault="00000000">
                                  <w:r>
                                    <w:t>[Address 1]</w:t>
                                  </w:r>
                                  <w:r>
                                    <w:br/>
                                    <w:t>[Address 2]</w:t>
                                  </w:r>
                                  <w:r>
                                    <w:br/>
                                    <w:t>[City, ST ZIP Code]</w:t>
                                  </w:r>
                                </w:p>
                              </w:sdtContent>
                            </w:sdt>
                            <w:p w14:paraId="2C3D02AB" w14:textId="4033335E" w:rsidR="00E8165C" w:rsidRDefault="00000000">
                              <w:pPr>
                                <w:pStyle w:val="ContactInfo"/>
                              </w:pPr>
                              <w:sdt>
                                <w:sdtPr>
                                  <w:alias w:val="Telephone"/>
                                  <w:tag w:val=""/>
                                  <w:id w:val="1004709174"/>
                                  <w:showingPlcHdr/>
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<w:text/>
                                </w:sdtPr>
                                <w:sdtContent>
                                  <w:r>
                                    <w:t>[Telephone]</w:t>
                                  </w:r>
                                </w:sdtContent>
                              </w:sdt>
                              <w:r w:rsidR="00FD4719">
                                <w:t>08033778538</w:t>
                              </w:r>
                            </w:p>
                            <w:p w14:paraId="3B9C1790" w14:textId="58B0BC01" w:rsidR="00E8165C" w:rsidRDefault="00000000">
                              <w:pPr>
                                <w:pStyle w:val="ContactInfo"/>
                              </w:pPr>
                              <w:sdt>
                                <w:sdtPr>
                                  <w:alias w:val="Email"/>
                                  <w:tag w:val=""/>
                                  <w:id w:val="208726970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Content>
                                  <w:r>
                                    <w:t>[Email]</w:t>
                                  </w:r>
                                </w:sdtContent>
                              </w:sdt>
                              <w:r w:rsidR="00FD4719">
                                <w:t xml:space="preserve"> daluchiaroh@icloud.com</w:t>
                              </w:r>
                            </w:p>
                            <w:sdt>
                              <w:sdtPr>
                                <w:alias w:val="Website"/>
                                <w:tag w:val=""/>
                                <w:id w:val="-2006035799"/>
                                <w:showingPlcHdr/>
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<w:text/>
                              </w:sdtPr>
                              <w:sdtContent>
                                <w:p w14:paraId="6E40C70D" w14:textId="77777777" w:rsidR="00E8165C" w:rsidRDefault="00000000">
                                  <w:pPr>
                                    <w:pStyle w:val="ContactInfo"/>
                                  </w:pPr>
                                  <w:r>
                                    <w:t>[Website]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w14:anchorId="341ACBB9" id="Group 1" o:spid="_x0000_s1026" alt="Contact Info" style="position:absolute;margin-left:0;margin-top:0;width:149.75pt;height:684pt;z-index:251659264;mso-height-percent:1000;mso-left-percent:59;mso-wrap-distance-left:7.2pt;mso-wrap-distance-right:7.2pt;mso-wrap-distance-bottom:3in;mso-position-horizontal-relative:page;mso-position-vertical:top;mso-position-vertical-relative:margin;mso-height-percent:1000;mso-left-percent:59;mso-width-relative:margin;mso-height-relative:margin" coordsize="19050,86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7" type="#_x0000_t202" style="position:absolute;width:19050;height:68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    <v:textbox inset="0,0,0,0">
                    <w:txbxContent>
                      <w:sdt>
                        <w:sdtPr>
                          <w:alias w:val="Your Name"/>
                          <w:tag w:val=""/>
                          <w:id w:val="177164487"/>
                          <w:placeholder>
                            <w:docPart w:val="564B37E3E4EE4AA7994BB60D9EFB75FD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 w:multiLine="1"/>
                        </w:sdtPr>
                        <w:sdtContent>
                          <w:p w14:paraId="58B396D1" w14:textId="415E1903" w:rsidR="00E8165C" w:rsidRDefault="00FD4719">
                            <w:pPr>
                              <w:pStyle w:val="Name"/>
                            </w:pPr>
                            <w:r>
                              <w:t>AROH</w:t>
                            </w:r>
                            <w:r>
                              <w:br/>
                              <w:t>DALUCHI</w:t>
                            </w:r>
                          </w:p>
                        </w:sdtContent>
                      </w:sdt>
                      <w:p w14:paraId="179668E7" w14:textId="3A1EAC57" w:rsidR="00FD4719" w:rsidRDefault="00FD4719" w:rsidP="00FD4719">
                        <w:pPr>
                          <w:pStyle w:val="KeyPoint"/>
                          <w:numPr>
                            <w:ilvl w:val="0"/>
                            <w:numId w:val="10"/>
                          </w:numPr>
                        </w:pPr>
                        <w:r>
                          <w:t>CONTACT</w:t>
                        </w:r>
                      </w:p>
                      <w:p w14:paraId="568D1A58" w14:textId="351D21E7" w:rsidR="00FD4719" w:rsidRDefault="00FD4719" w:rsidP="00FD4719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  <w:ind w:left="360"/>
                        </w:pPr>
                        <w:r>
                          <w:t>Phone:08033778538</w:t>
                        </w:r>
                      </w:p>
                      <w:p w14:paraId="28A5C77C" w14:textId="29AE14A9" w:rsidR="00FD4719" w:rsidRDefault="00FD4719" w:rsidP="00FD4719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  <w:ind w:left="360"/>
                        </w:pPr>
                        <w:proofErr w:type="gramStart"/>
                        <w:r>
                          <w:t>Email:daluchiaroh@icloud.com</w:t>
                        </w:r>
                        <w:proofErr w:type="gramEnd"/>
                      </w:p>
                      <w:p w14:paraId="4A2E4956" w14:textId="636CE41C" w:rsidR="00FD4719" w:rsidRDefault="00FD4719" w:rsidP="00FD4719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  <w:ind w:left="360"/>
                        </w:pPr>
                        <w:r>
                          <w:t xml:space="preserve">Address:7 Independence </w:t>
                        </w:r>
                      </w:p>
                      <w:p w14:paraId="0A0A570F" w14:textId="40F89B44" w:rsidR="00FD4719" w:rsidRDefault="00FD4719" w:rsidP="00FD4719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  <w:ind w:left="360"/>
                        </w:pPr>
                        <w:r>
                          <w:t>Avenue, Independence Layout, Enugu.</w:t>
                        </w:r>
                      </w:p>
                      <w:p w14:paraId="56454139" w14:textId="737DD7D8" w:rsidR="00FD4719" w:rsidRDefault="00FD4719" w:rsidP="00FD4719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</w:pPr>
                        <w:r w:rsidRPr="00FD4719">
                          <w:t>&gt;</w:t>
                        </w:r>
                        <w:r>
                          <w:t xml:space="preserve">    SKILLS</w:t>
                        </w:r>
                      </w:p>
                      <w:p w14:paraId="3378002B" w14:textId="2235FAF0" w:rsidR="00FD4719" w:rsidRDefault="00FD4719" w:rsidP="00FD4719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</w:pPr>
                        <w:r>
                          <w:t xml:space="preserve">       Public Speaking</w:t>
                        </w:r>
                      </w:p>
                      <w:p w14:paraId="730E7FE4" w14:textId="75C9B2C5" w:rsidR="00FD4719" w:rsidRDefault="00FD4719" w:rsidP="00FD4719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</w:pPr>
                        <w:r>
                          <w:t xml:space="preserve">       Writing</w:t>
                        </w:r>
                      </w:p>
                      <w:p w14:paraId="211C5C9D" w14:textId="55DC38D6" w:rsidR="00FD4719" w:rsidRDefault="00FD4719" w:rsidP="00FD4719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</w:pPr>
                        <w:r>
                          <w:t xml:space="preserve">       Content Creation</w:t>
                        </w:r>
                      </w:p>
                      <w:p w14:paraId="6B3D8C51" w14:textId="6C702B7B" w:rsidR="00FD4719" w:rsidRDefault="00FD4719" w:rsidP="00FD4719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</w:pPr>
                        <w:r>
                          <w:t xml:space="preserve">       Dancing</w:t>
                        </w:r>
                      </w:p>
                      <w:p w14:paraId="3454939E" w14:textId="622107C3" w:rsidR="00FD4719" w:rsidRDefault="00FD4719" w:rsidP="00FD4719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</w:pPr>
                        <w:r w:rsidRPr="00FD4719">
                          <w:t>&gt;</w:t>
                        </w:r>
                        <w:r>
                          <w:t xml:space="preserve">     LANGUAGES</w:t>
                        </w:r>
                      </w:p>
                      <w:p w14:paraId="5FC78749" w14:textId="4B0F1250" w:rsidR="00FD4719" w:rsidRDefault="00FD4719" w:rsidP="00FD4719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</w:pPr>
                        <w:r>
                          <w:t xml:space="preserve">        English</w:t>
                        </w:r>
                      </w:p>
                      <w:p w14:paraId="2082AACF" w14:textId="28E21308" w:rsidR="00FD4719" w:rsidRDefault="00FD4719" w:rsidP="00FD4719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</w:pPr>
                        <w:r>
                          <w:t xml:space="preserve">        Korean</w:t>
                        </w:r>
                      </w:p>
                      <w:p w14:paraId="12A0ED80" w14:textId="4D1E0F33" w:rsidR="00FD4719" w:rsidRDefault="00FD4719" w:rsidP="00FD4719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</w:pPr>
                        <w:r>
                          <w:t xml:space="preserve">         French</w:t>
                        </w:r>
                      </w:p>
                      <w:p w14:paraId="37F903CA" w14:textId="1CBF6671" w:rsidR="00FD4719" w:rsidRDefault="00FD4719" w:rsidP="00FD4719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</w:pPr>
                        <w:r>
                          <w:t xml:space="preserve">       </w:t>
                        </w:r>
                      </w:p>
                      <w:p w14:paraId="3C5ED866" w14:textId="77777777" w:rsidR="00FD4719" w:rsidRDefault="00FD4719" w:rsidP="00FD4719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</w:pPr>
                      </w:p>
                      <w:p w14:paraId="11AE0EE3" w14:textId="29ED423C" w:rsidR="00FD4719" w:rsidRDefault="00FD4719" w:rsidP="00FD4719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</w:pPr>
                      </w:p>
                    </w:txbxContent>
                  </v:textbox>
                </v:shape>
                <v:shape id="Text Box 12" o:spid="_x0000_s1028" type="#_x0000_t202" style="position:absolute;top:44291;width:19050;height:4248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" filled="f" stroked="f" strokeweight=".5pt">
                  <v:textbox inset="0,0,0,0">
                    <w:txbxContent>
                      <w:sdt>
                        <w:sdtPr>
                          <w:alias w:val="Address"/>
                          <w:id w:val="857930560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 w:multiLine="1"/>
                        </w:sdtPr>
                        <w:sdtContent>
                          <w:p w14:paraId="0E6DFAD9" w14:textId="77777777" w:rsidR="00E8165C" w:rsidRDefault="00000000">
                            <w:r>
                              <w:t>[Address 1]</w:t>
                            </w:r>
                            <w:r>
                              <w:br/>
                              <w:t>[Address 2]</w:t>
                            </w:r>
                            <w:r>
                              <w:br/>
                              <w:t>[City, ST ZIP Code]</w:t>
                            </w:r>
                          </w:p>
                        </w:sdtContent>
                      </w:sdt>
                      <w:p w14:paraId="2C3D02AB" w14:textId="4033335E" w:rsidR="00E8165C" w:rsidRDefault="00000000">
                        <w:pPr>
                          <w:pStyle w:val="ContactInfo"/>
                        </w:pPr>
                        <w:sdt>
                          <w:sdtPr>
                            <w:alias w:val="Telephone"/>
                            <w:tag w:val=""/>
                            <w:id w:val="1004709174"/>
                            <w:showingPlcHdr/>
                            <w:dataBinding w:prefixMappings="xmlns:ns0='http://schemas.microsoft.com/office/2006/coverPageProps' " w:xpath="/ns0:CoverPageProperties[1]/ns0:CompanyPhone[1]" w:storeItemID="{55AF091B-3C7A-41E3-B477-F2FDAA23CFDA}"/>
                            <w:text/>
                          </w:sdtPr>
                          <w:sdtContent>
                            <w:r>
                              <w:t>[Telephone]</w:t>
                            </w:r>
                          </w:sdtContent>
                        </w:sdt>
                        <w:r w:rsidR="00FD4719">
                          <w:t>08033778538</w:t>
                        </w:r>
                      </w:p>
                      <w:p w14:paraId="3B9C1790" w14:textId="58B0BC01" w:rsidR="00E8165C" w:rsidRDefault="00000000">
                        <w:pPr>
                          <w:pStyle w:val="ContactInfo"/>
                        </w:pPr>
                        <w:sdt>
                          <w:sdtPr>
                            <w:alias w:val="Email"/>
                            <w:tag w:val=""/>
                            <w:id w:val="2087269705"/>
                            <w:showingPlcHdr/>
                            <w:dataBinding w:prefixMappings="xmlns:ns0='http://schemas.microsoft.com/office/2006/coverPageProps' " w:xpath="/ns0:CoverPageProperties[1]/ns0:CompanyEmail[1]" w:storeItemID="{55AF091B-3C7A-41E3-B477-F2FDAA23CFDA}"/>
                            <w:text/>
                          </w:sdtPr>
                          <w:sdtContent>
                            <w:r>
                              <w:t>[Email]</w:t>
                            </w:r>
                          </w:sdtContent>
                        </w:sdt>
                        <w:r w:rsidR="00FD4719">
                          <w:t xml:space="preserve"> daluchiaroh@icloud.com</w:t>
                        </w:r>
                      </w:p>
                      <w:sdt>
                        <w:sdtPr>
                          <w:alias w:val="Website"/>
                          <w:tag w:val=""/>
                          <w:id w:val="-2006035799"/>
                          <w:showingPlcHdr/>
                          <w:dataBinding w:prefixMappings="xmlns:ns0='http://schemas.microsoft.com/office/2006/coverPageProps' " w:xpath="/ns0:CoverPageProperties[1]/ns0:CompanyFax[1]" w:storeItemID="{55AF091B-3C7A-41E3-B477-F2FDAA23CFDA}"/>
                          <w:text/>
                        </w:sdtPr>
                        <w:sdtContent>
                          <w:p w14:paraId="6E40C70D" w14:textId="77777777" w:rsidR="00E8165C" w:rsidRDefault="00000000">
                            <w:pPr>
                              <w:pStyle w:val="ContactInfo"/>
                            </w:pPr>
                            <w:r>
                              <w:t>[Website]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 w:rsidR="00FD4719" w:rsidRPr="00FD4719">
        <w:rPr>
          <w:rFonts w:ascii="Arial Rounded MT Bold" w:hAnsi="Arial Rounded MT Bold"/>
          <w:sz w:val="48"/>
          <w:szCs w:val="48"/>
        </w:rPr>
        <w:t>WEB DESIGNER</w:t>
      </w:r>
    </w:p>
    <w:p w14:paraId="411E9F20" w14:textId="01AD4522" w:rsidR="00E8165C" w:rsidRDefault="00000000">
      <w:pPr>
        <w:pStyle w:val="SectionHeading"/>
      </w:pPr>
      <w:r>
        <w:t>Objective</w:t>
      </w:r>
    </w:p>
    <w:p w14:paraId="1333AF28" w14:textId="77777777" w:rsidR="008B4E81" w:rsidRDefault="008B4E81" w:rsidP="008B4E81">
      <w:r>
        <w:t xml:space="preserve">The objective of web designer is to create websites that are user-friendly, that is easy to navigate, clear layout and accessible for all users. Visually Appealing websites that have attractive designs that matches the purpose of the site {colors, fonts, images}. </w:t>
      </w:r>
    </w:p>
    <w:p w14:paraId="500147B0" w14:textId="04374036" w:rsidR="004E2F8F" w:rsidRDefault="008B4E81" w:rsidP="008B4E81">
      <w:r>
        <w:t xml:space="preserve">A web designer plans, creates, and designs websites that are both </w:t>
      </w:r>
      <w:r w:rsidR="001562BA">
        <w:t xml:space="preserve">functional and visually appealing. </w:t>
      </w:r>
      <w:r w:rsidR="003E45FC">
        <w:t>A web designer aims to understand client needs, that is, translating the client</w:t>
      </w:r>
      <w:r w:rsidR="004E2F8F">
        <w:t>’</w:t>
      </w:r>
      <w:r w:rsidR="003E45FC">
        <w:t>s goals, brand, and target</w:t>
      </w:r>
      <w:r w:rsidR="004E2F8F">
        <w:t xml:space="preserve"> audience into a website design. Creating engaging visuals and designing layouts, color schemes, typography, and graphics that attract users.</w:t>
      </w:r>
    </w:p>
    <w:p w14:paraId="600878E8" w14:textId="6EA2A061" w:rsidR="004E2F8F" w:rsidRDefault="004E2F8F" w:rsidP="008B4E81">
      <w:r>
        <w:t>Additionally, a web designer ensures usability and accessibility</w:t>
      </w:r>
      <w:r w:rsidR="005C0A4C">
        <w:t>, making websites very easy to navigate and usable for everyone.</w:t>
      </w:r>
    </w:p>
    <w:p w14:paraId="0981B569" w14:textId="77777777" w:rsidR="00E8165C" w:rsidRDefault="00000000">
      <w:pPr>
        <w:pStyle w:val="SectionHeading"/>
      </w:pPr>
      <w:r>
        <w:t>Experience</w:t>
      </w:r>
    </w:p>
    <w:sdt>
      <w:sdtPr>
        <w:rPr>
          <w:sz w:val="20"/>
        </w:rPr>
        <w:id w:val="-1472127747"/>
        <w15:repeatingSection/>
      </w:sdtPr>
      <w:sdtContent>
        <w:sdt>
          <w:sdtPr>
            <w:rPr>
              <w:sz w:val="20"/>
            </w:rPr>
            <w:id w:val="-1260518174"/>
            <w:placeholder>
              <w:docPart w:val="AFE27318975744C6A8CF0E124BED382A"/>
            </w:placeholder>
            <w15:repeatingSectionItem/>
          </w:sdtPr>
          <w:sdtContent>
            <w:p w14:paraId="501942E7" w14:textId="3D15A3B8" w:rsidR="00E8165C" w:rsidRDefault="005C0A4C">
              <w:pPr>
                <w:pStyle w:val="ResumeDate"/>
              </w:pPr>
              <w:r>
                <w:t xml:space="preserve"> August 5</w:t>
              </w:r>
              <w:r w:rsidRPr="005C0A4C">
                <w:rPr>
                  <w:vertAlign w:val="superscript"/>
                </w:rPr>
                <w:t>th</w:t>
              </w:r>
              <w:r>
                <w:t>- Till date</w:t>
              </w:r>
            </w:p>
            <w:p w14:paraId="742875E0" w14:textId="6E1959E4" w:rsidR="00E8165C" w:rsidRDefault="005C0A4C">
              <w:pPr>
                <w:pStyle w:val="Subsection"/>
              </w:pPr>
              <w:r>
                <w:t>CODEVILLE</w:t>
              </w:r>
            </w:p>
            <w:p w14:paraId="4F3F0A09" w14:textId="261B624F" w:rsidR="00E8165C" w:rsidRDefault="005C0A4C">
              <w:pPr>
                <w:pStyle w:val="Description"/>
              </w:pPr>
              <w:r>
                <w:t>No Position Held</w:t>
              </w:r>
            </w:p>
            <w:p w14:paraId="5F32EB44" w14:textId="0C0A495A" w:rsidR="00E8165C" w:rsidRDefault="005C0A4C" w:rsidP="005C0A4C">
              <w:pPr>
                <w:pStyle w:val="ListBullet"/>
              </w:pPr>
              <w:r>
                <w:t>Currently undergoing web designing classes at Codeville Tenece.</w:t>
              </w:r>
            </w:p>
          </w:sdtContent>
        </w:sdt>
      </w:sdtContent>
    </w:sdt>
    <w:p w14:paraId="3F786DAA" w14:textId="77777777" w:rsidR="00E8165C" w:rsidRDefault="00000000">
      <w:pPr>
        <w:pStyle w:val="SectionHeading"/>
      </w:pPr>
      <w:r>
        <w:t>Education</w:t>
      </w:r>
    </w:p>
    <w:sdt>
      <w:sdtPr>
        <w:rPr>
          <w:sz w:val="20"/>
        </w:rPr>
        <w:id w:val="-93781616"/>
        <w15:repeatingSection/>
      </w:sdtPr>
      <w:sdtContent>
        <w:sdt>
          <w:sdtPr>
            <w:rPr>
              <w:sz w:val="20"/>
            </w:rPr>
            <w:id w:val="301266699"/>
            <w:placeholder>
              <w:docPart w:val="AFE27318975744C6A8CF0E124BED382A"/>
            </w:placeholder>
            <w15:repeatingSectionItem/>
          </w:sdtPr>
          <w:sdtContent>
            <w:p w14:paraId="0A13E40F" w14:textId="2B3D87EF" w:rsidR="00E8165C" w:rsidRDefault="00E8165C">
              <w:pPr>
                <w:pStyle w:val="ResumeDate"/>
              </w:pPr>
            </w:p>
            <w:p w14:paraId="3820C9FF" w14:textId="1985FE5A" w:rsidR="00E8165C" w:rsidRDefault="005C0A4C">
              <w:pPr>
                <w:pStyle w:val="Subsection"/>
              </w:pPr>
              <w:r>
                <w:t xml:space="preserve">Gonzaga Jesuit College, </w:t>
              </w:r>
              <w:proofErr w:type="spellStart"/>
              <w:r>
                <w:t>Okija</w:t>
              </w:r>
              <w:proofErr w:type="spellEnd"/>
            </w:p>
            <w:p w14:paraId="5CF21E77" w14:textId="3A0E8BFB" w:rsidR="00E8165C" w:rsidRDefault="005C0A4C">
              <w:pPr>
                <w:pStyle w:val="Description"/>
              </w:pPr>
              <w:r>
                <w:t>No Degree Held</w:t>
              </w:r>
            </w:p>
            <w:p w14:paraId="22CA1E8B" w14:textId="04DCE5F5" w:rsidR="00E8165C" w:rsidRDefault="005C0A4C" w:rsidP="005C0A4C">
              <w:pPr>
                <w:pStyle w:val="ListBullet"/>
              </w:pPr>
              <w:r>
                <w:t>No degree held</w:t>
              </w:r>
            </w:p>
          </w:sdtContent>
        </w:sdt>
      </w:sdtContent>
    </w:sdt>
    <w:p w14:paraId="3F028F51" w14:textId="77777777" w:rsidR="00E8165C" w:rsidRDefault="00000000">
      <w:pPr>
        <w:pStyle w:val="SectionHeading"/>
      </w:pPr>
      <w:r>
        <w:t>References</w:t>
      </w:r>
    </w:p>
    <w:p w14:paraId="085A7DBA" w14:textId="1295FBAD" w:rsidR="005C0A4C" w:rsidRDefault="005C0A4C">
      <w:r>
        <w:t>Mrs. Jane Doe- Formal Web Design teacher.</w:t>
      </w:r>
    </w:p>
    <w:p w14:paraId="4A403CD8" w14:textId="6E0E05D9" w:rsidR="005C0A4C" w:rsidRDefault="00A742A8">
      <w:r>
        <w:t>Email: janedoe@icloud.com Phone: +2348012345488</w:t>
      </w:r>
    </w:p>
    <w:p w14:paraId="3D2EB109" w14:textId="5F579EE9" w:rsidR="00A742A8" w:rsidRDefault="00A742A8">
      <w:r>
        <w:t>Mrs. Patience Didi-Current Web design Teacher</w:t>
      </w:r>
    </w:p>
    <w:sectPr w:rsidR="00A742A8">
      <w:headerReference w:type="default" r:id="rId10"/>
      <w:footerReference w:type="default" r:id="rId11"/>
      <w:headerReference w:type="first" r:id="rId12"/>
      <w:pgSz w:w="12240" w:h="15840"/>
      <w:pgMar w:top="1080" w:right="720" w:bottom="1080" w:left="47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97E981" w14:textId="77777777" w:rsidR="005A2C5D" w:rsidRDefault="005A2C5D">
      <w:pPr>
        <w:spacing w:after="0" w:line="240" w:lineRule="auto"/>
      </w:pPr>
      <w:r>
        <w:separator/>
      </w:r>
    </w:p>
  </w:endnote>
  <w:endnote w:type="continuationSeparator" w:id="0">
    <w:p w14:paraId="02E52DDB" w14:textId="77777777" w:rsidR="005A2C5D" w:rsidRDefault="005A2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EDE95" w14:textId="77777777" w:rsidR="00E8165C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365760" simplePos="0" relativeHeight="251659264" behindDoc="0" locked="0" layoutInCell="1" allowOverlap="0" wp14:anchorId="420A821B" wp14:editId="282E2472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699B6D" w14:textId="77777777" w:rsidR="00E8165C" w:rsidRDefault="00000000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w14:anchorId="420A821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0;margin-top:0;width:150pt;height:682.5pt;z-index:251659264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" o:allowoverlap="f" filled="f" stroked="f" strokeweight=".5pt">
              <v:textbox style="mso-fit-shape-to-text:t" inset="0,0,0,0">
                <w:txbxContent>
                  <w:p w14:paraId="5D699B6D" w14:textId="77777777" w:rsidR="00E8165C" w:rsidRDefault="00000000">
                    <w:pPr>
                      <w:pStyle w:val="ContactInfo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3EEDFF" w14:textId="77777777" w:rsidR="005A2C5D" w:rsidRDefault="005A2C5D">
      <w:pPr>
        <w:spacing w:after="0" w:line="240" w:lineRule="auto"/>
      </w:pPr>
      <w:r>
        <w:separator/>
      </w:r>
    </w:p>
  </w:footnote>
  <w:footnote w:type="continuationSeparator" w:id="0">
    <w:p w14:paraId="4BAF9E8C" w14:textId="77777777" w:rsidR="005A2C5D" w:rsidRDefault="005A2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4E401" w14:textId="77777777" w:rsidR="00E8165C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365760" distR="365760" simplePos="0" relativeHeight="251672576" behindDoc="1" locked="0" layoutInCell="1" allowOverlap="1" wp14:anchorId="05BB510A" wp14:editId="7E208E92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11AFFA53" id="Straight Connector 2" o:spid="_x0000_s1026" style="position:absolute;z-index:-251643904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53D35" w14:textId="77777777" w:rsidR="00E8165C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365760" distR="365760" simplePos="0" relativeHeight="251670528" behindDoc="1" locked="0" layoutInCell="1" allowOverlap="1" wp14:anchorId="0D38ECB4" wp14:editId="5BDD6D36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2491705B" id="Straight Connector 9" o:spid="_x0000_s1026" style="position:absolute;z-index:-251645952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83248E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ED7A33"/>
    <w:multiLevelType w:val="hybridMultilevel"/>
    <w:tmpl w:val="231C3C5A"/>
    <w:lvl w:ilvl="0" w:tplc="521EA47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D23DC"/>
    <w:multiLevelType w:val="hybridMultilevel"/>
    <w:tmpl w:val="0CDEEFE2"/>
    <w:lvl w:ilvl="0" w:tplc="23608BD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75571"/>
    <w:multiLevelType w:val="hybridMultilevel"/>
    <w:tmpl w:val="FA8098EE"/>
    <w:lvl w:ilvl="0" w:tplc="2646BF0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851692">
    <w:abstractNumId w:val="0"/>
  </w:num>
  <w:num w:numId="2" w16cid:durableId="954672549">
    <w:abstractNumId w:val="6"/>
  </w:num>
  <w:num w:numId="3" w16cid:durableId="854031617">
    <w:abstractNumId w:val="6"/>
    <w:lvlOverride w:ilvl="0">
      <w:startOverride w:val="1"/>
    </w:lvlOverride>
  </w:num>
  <w:num w:numId="4" w16cid:durableId="479345872">
    <w:abstractNumId w:val="3"/>
  </w:num>
  <w:num w:numId="5" w16cid:durableId="1570462884">
    <w:abstractNumId w:val="3"/>
    <w:lvlOverride w:ilvl="0">
      <w:startOverride w:val="1"/>
    </w:lvlOverride>
  </w:num>
  <w:num w:numId="6" w16cid:durableId="870800649">
    <w:abstractNumId w:val="5"/>
  </w:num>
  <w:num w:numId="7" w16cid:durableId="60640872">
    <w:abstractNumId w:val="3"/>
  </w:num>
  <w:num w:numId="8" w16cid:durableId="1562322556">
    <w:abstractNumId w:val="5"/>
  </w:num>
  <w:num w:numId="9" w16cid:durableId="871769865">
    <w:abstractNumId w:val="3"/>
    <w:lvlOverride w:ilvl="0">
      <w:startOverride w:val="1"/>
    </w:lvlOverride>
  </w:num>
  <w:num w:numId="10" w16cid:durableId="185295173">
    <w:abstractNumId w:val="4"/>
  </w:num>
  <w:num w:numId="11" w16cid:durableId="948897031">
    <w:abstractNumId w:val="3"/>
    <w:lvlOverride w:ilvl="0">
      <w:startOverride w:val="1"/>
    </w:lvlOverride>
  </w:num>
  <w:num w:numId="12" w16cid:durableId="1338656943">
    <w:abstractNumId w:val="3"/>
  </w:num>
  <w:num w:numId="13" w16cid:durableId="1155074648">
    <w:abstractNumId w:val="3"/>
  </w:num>
  <w:num w:numId="14" w16cid:durableId="2145542097">
    <w:abstractNumId w:val="3"/>
    <w:lvlOverride w:ilvl="0">
      <w:startOverride w:val="1"/>
    </w:lvlOverride>
  </w:num>
  <w:num w:numId="15" w16cid:durableId="74516416">
    <w:abstractNumId w:val="8"/>
  </w:num>
  <w:num w:numId="16" w16cid:durableId="1193613533">
    <w:abstractNumId w:val="3"/>
  </w:num>
  <w:num w:numId="17" w16cid:durableId="1111632085">
    <w:abstractNumId w:val="3"/>
    <w:lvlOverride w:ilvl="0">
      <w:startOverride w:val="1"/>
    </w:lvlOverride>
  </w:num>
  <w:num w:numId="18" w16cid:durableId="76171128">
    <w:abstractNumId w:val="2"/>
  </w:num>
  <w:num w:numId="19" w16cid:durableId="204757252">
    <w:abstractNumId w:val="1"/>
  </w:num>
  <w:num w:numId="20" w16cid:durableId="4957273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19"/>
    <w:rsid w:val="001562BA"/>
    <w:rsid w:val="003E45FC"/>
    <w:rsid w:val="004E2F8F"/>
    <w:rsid w:val="00526DF8"/>
    <w:rsid w:val="005A2C5D"/>
    <w:rsid w:val="005C0A4C"/>
    <w:rsid w:val="008B4E81"/>
    <w:rsid w:val="00A742A8"/>
    <w:rsid w:val="00A83B7B"/>
    <w:rsid w:val="00B71D21"/>
    <w:rsid w:val="00BD5F4E"/>
    <w:rsid w:val="00E8165C"/>
    <w:rsid w:val="00FD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95BA2B"/>
  <w15:chartTrackingRefBased/>
  <w15:docId w15:val="{DB754483-F5A1-42E9-946D-72F7280E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000000" w:themeColor="text1"/>
        <w:lang w:val="en-US" w:eastAsia="ja-JP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1" w:qFormat="1"/>
    <w:lsdException w:name="heading 2" w:semiHidden="1" w:uiPriority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3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3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3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3"/>
    <w:qFormat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qFormat/>
    <w:rPr>
      <w:color w:val="7F7F7F" w:themeColor="text1" w:themeTint="80"/>
    </w:rPr>
  </w:style>
  <w:style w:type="paragraph" w:customStyle="1" w:styleId="Name">
    <w:name w:val="Na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qFormat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969696" w:themeColor="accent3"/>
      <w:sz w:val="20"/>
    </w:rPr>
  </w:style>
  <w:style w:type="paragraph" w:customStyle="1" w:styleId="ResumeDate">
    <w:name w:val="Resume Date"/>
    <w:basedOn w:val="Normal"/>
    <w:uiPriority w:val="2"/>
    <w:qFormat/>
    <w:pPr>
      <w:keepNext/>
      <w:keepLines/>
      <w:spacing w:after="0"/>
    </w:pPr>
    <w:rPr>
      <w:sz w:val="18"/>
    </w:rPr>
  </w:style>
  <w:style w:type="paragraph" w:customStyle="1" w:styleId="Subsection">
    <w:name w:val="Subsection"/>
    <w:basedOn w:val="Normal"/>
    <w:uiPriority w:val="2"/>
    <w:qFormat/>
    <w:pPr>
      <w:keepNext/>
      <w:keepLines/>
      <w:spacing w:after="0"/>
    </w:pPr>
    <w:rPr>
      <w:b/>
      <w:bCs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Description">
    <w:name w:val="Description"/>
    <w:basedOn w:val="Normal"/>
    <w:link w:val="DescriptionChar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DescriptionChar">
    <w:name w:val="Description Char"/>
    <w:basedOn w:val="Heading2Char"/>
    <w:link w:val="Description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SectionHeading">
    <w:name w:val="Section Heading"/>
    <w:basedOn w:val="Normal"/>
    <w:qFormat/>
    <w:pPr>
      <w:spacing w:after="60" w:line="240" w:lineRule="auto"/>
      <w:outlineLvl w:val="0"/>
    </w:pPr>
    <w:rPr>
      <w:caps/>
      <w:color w:val="969696" w:themeColor="accent3"/>
      <w:sz w:val="2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FE27318975744C6A8CF0E124BED38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5FA16-249E-498A-9A3E-10A9040EBAB5}"/>
      </w:docPartPr>
      <w:docPartBody>
        <w:p w:rsidR="005517DE" w:rsidRDefault="00000000">
          <w:pPr>
            <w:pStyle w:val="AFE27318975744C6A8CF0E124BED382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64B37E3E4EE4AA7994BB60D9EFB7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D2921-23C7-4C50-B47E-E777FCD0AFA3}"/>
      </w:docPartPr>
      <w:docPartBody>
        <w:p w:rsidR="005517DE" w:rsidRDefault="00000000">
          <w:pPr>
            <w:pStyle w:val="564B37E3E4EE4AA7994BB60D9EFB75FD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229405">
    <w:abstractNumId w:val="0"/>
  </w:num>
  <w:num w:numId="2" w16cid:durableId="136457202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7E"/>
    <w:rsid w:val="00501F54"/>
    <w:rsid w:val="00526DF8"/>
    <w:rsid w:val="005517DE"/>
    <w:rsid w:val="00BD5F4E"/>
    <w:rsid w:val="00C5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FE27318975744C6A8CF0E124BED382A">
    <w:name w:val="AFE27318975744C6A8CF0E124BED382A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tabs>
        <w:tab w:val="clear" w:pos="216"/>
      </w:tabs>
      <w:spacing w:after="480" w:line="300" w:lineRule="auto"/>
      <w:ind w:left="0" w:firstLine="0"/>
      <w:contextualSpacing/>
    </w:pPr>
    <w:rPr>
      <w:rFonts w:cs="Times New Roman"/>
      <w:color w:val="000000" w:themeColor="text1"/>
      <w:kern w:val="0"/>
      <w:sz w:val="20"/>
      <w:szCs w:val="22"/>
      <w14:ligatures w14:val="none"/>
    </w:rPr>
  </w:style>
  <w:style w:type="paragraph" w:customStyle="1" w:styleId="564B37E3E4EE4AA7994BB60D9EFB75FD">
    <w:name w:val="564B37E3E4EE4AA7994BB60D9EFB75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BAD1DA-A727-43F6-974C-B82ECCB2AB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368833-52C0-4B0D-949B-4BE30DB98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</Template>
  <TotalTime>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AROH
DALUCHI</dc:creator>
  <cp:keywords/>
  <cp:lastModifiedBy>HP</cp:lastModifiedBy>
  <cp:revision>3</cp:revision>
  <dcterms:created xsi:type="dcterms:W3CDTF">2025-08-22T13:02:00Z</dcterms:created>
  <dcterms:modified xsi:type="dcterms:W3CDTF">2025-08-22T13:02:00Z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